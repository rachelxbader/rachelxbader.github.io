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2507" w14:textId="63E3A091" w:rsidR="00BB37FB" w:rsidRDefault="00BE5252">
      <w:pPr>
        <w:pStyle w:val="Name"/>
      </w:pPr>
      <w:r>
        <w:t>Rachel</w:t>
      </w:r>
    </w:p>
    <w:p w14:paraId="2E93D8EE" w14:textId="2D25D83C" w:rsidR="00BE5252" w:rsidRDefault="00BE5252">
      <w:pPr>
        <w:pStyle w:val="Name"/>
      </w:pPr>
      <w:r>
        <w:t>Bader</w:t>
      </w:r>
    </w:p>
    <w:p w14:paraId="5BD3556F" w14:textId="557E6EA5" w:rsidR="00BB37FB" w:rsidRDefault="00BE5252">
      <w:pPr>
        <w:pStyle w:val="ContactInfo"/>
      </w:pPr>
      <w:r>
        <w:t>926 N 2</w:t>
      </w:r>
      <w:r w:rsidRPr="00BE5252">
        <w:rPr>
          <w:vertAlign w:val="superscript"/>
        </w:rPr>
        <w:t>nd</w:t>
      </w:r>
      <w:r>
        <w:t xml:space="preserve"> St. Philadelphia, PA 19123 | (502) 744 – 6860 | rbade002@odu.edu</w:t>
      </w:r>
    </w:p>
    <w:p w14:paraId="55815FA3" w14:textId="77777777" w:rsidR="00BB37FB" w:rsidRDefault="00000000">
      <w:pPr>
        <w:pStyle w:val="Heading1"/>
      </w:pPr>
      <w:sdt>
        <w:sdtPr>
          <w:id w:val="-819804518"/>
          <w:placeholder>
            <w:docPart w:val="BCE5B0897C9CD0429984EBD20BF7DE0B"/>
          </w:placeholder>
          <w:temporary/>
          <w:showingPlcHdr/>
          <w15:appearance w15:val="hidden"/>
        </w:sdtPr>
        <w:sdtContent>
          <w:r>
            <w:t>Skills Summary</w:t>
          </w:r>
        </w:sdtContent>
      </w:sdt>
    </w:p>
    <w:p w14:paraId="5F3EC1A9" w14:textId="25B92A7C" w:rsidR="00BB37FB" w:rsidRDefault="00BE5252" w:rsidP="00BE5252">
      <w:pPr>
        <w:pStyle w:val="ListParagraph"/>
        <w:numPr>
          <w:ilvl w:val="0"/>
          <w:numId w:val="11"/>
        </w:numPr>
        <w:spacing w:after="180"/>
      </w:pPr>
      <w:r>
        <w:t xml:space="preserve">C++, VHDL, Python, </w:t>
      </w:r>
      <w:proofErr w:type="gramStart"/>
      <w:r>
        <w:t>Perl</w:t>
      </w:r>
      <w:proofErr w:type="gramEnd"/>
      <w:r>
        <w:t xml:space="preserve"> and Bash scripting</w:t>
      </w:r>
    </w:p>
    <w:p w14:paraId="781941C2" w14:textId="77047627" w:rsidR="00BE5252" w:rsidRDefault="00BE5252" w:rsidP="009C220F">
      <w:pPr>
        <w:pStyle w:val="ListParagraph"/>
        <w:numPr>
          <w:ilvl w:val="0"/>
          <w:numId w:val="11"/>
        </w:numPr>
        <w:spacing w:after="180"/>
      </w:pPr>
      <w:r>
        <w:t>Microsoft Office</w:t>
      </w:r>
    </w:p>
    <w:p w14:paraId="1B7A13D5" w14:textId="202D1CFE" w:rsidR="00BE5252" w:rsidRDefault="00BE5252" w:rsidP="00BE5252">
      <w:pPr>
        <w:pStyle w:val="ListParagraph"/>
        <w:numPr>
          <w:ilvl w:val="0"/>
          <w:numId w:val="11"/>
        </w:numPr>
        <w:spacing w:after="180"/>
      </w:pPr>
      <w:r>
        <w:t>Onsite testing and debugging</w:t>
      </w:r>
    </w:p>
    <w:p w14:paraId="05985B3F" w14:textId="77777777" w:rsidR="00BB37FB" w:rsidRDefault="00000000">
      <w:pPr>
        <w:pStyle w:val="Heading1"/>
      </w:pPr>
      <w:sdt>
        <w:sdtPr>
          <w:id w:val="-1150367223"/>
          <w:placeholder>
            <w:docPart w:val="62657F865DCD1C44B89E8383C161AD8A"/>
          </w:placeholder>
          <w:temporary/>
          <w:showingPlcHdr/>
          <w15:appearance w15:val="hidden"/>
        </w:sdtPr>
        <w:sdtContent>
          <w:r>
            <w:t>Education</w:t>
          </w:r>
        </w:sdtContent>
      </w:sdt>
    </w:p>
    <w:p w14:paraId="40F1341D" w14:textId="3BED8092" w:rsidR="00BB37FB" w:rsidRDefault="00BE5252">
      <w:pPr>
        <w:pStyle w:val="Heading2"/>
      </w:pPr>
      <w:proofErr w:type="gramStart"/>
      <w:r>
        <w:t>Bachelors in Electrical Engineering</w:t>
      </w:r>
      <w:proofErr w:type="gramEnd"/>
      <w:r>
        <w:t xml:space="preserve"> / December 2018</w:t>
      </w:r>
    </w:p>
    <w:p w14:paraId="0069072B" w14:textId="7BBA8486" w:rsidR="00BB37FB" w:rsidRDefault="00BE5252">
      <w:r>
        <w:t>Temple University</w:t>
      </w:r>
    </w:p>
    <w:p w14:paraId="1DCA3C79" w14:textId="158D970C" w:rsidR="00BE5252" w:rsidRDefault="00BE5252">
      <w:r>
        <w:t>GPA: 3.4</w:t>
      </w:r>
    </w:p>
    <w:p w14:paraId="3817B5A1" w14:textId="3B566B74" w:rsidR="00BE5252" w:rsidRDefault="00BE5252" w:rsidP="00BE5252">
      <w:pPr>
        <w:pStyle w:val="Heading2"/>
      </w:pPr>
      <w:proofErr w:type="gramStart"/>
      <w:r>
        <w:t xml:space="preserve">Masters in Computer </w:t>
      </w:r>
      <w:r>
        <w:t>Engineering</w:t>
      </w:r>
      <w:proofErr w:type="gramEnd"/>
      <w:r>
        <w:t xml:space="preserve"> / </w:t>
      </w:r>
      <w:r>
        <w:t>May 2023</w:t>
      </w:r>
    </w:p>
    <w:p w14:paraId="73E87685" w14:textId="22BD5345" w:rsidR="00BE5252" w:rsidRDefault="00BE5252">
      <w:r>
        <w:t>Old Dominion University</w:t>
      </w:r>
    </w:p>
    <w:p w14:paraId="54303EF4" w14:textId="53DDC9F2" w:rsidR="00BE5252" w:rsidRDefault="00BE5252">
      <w:r>
        <w:t>GPA: 3.5</w:t>
      </w:r>
    </w:p>
    <w:p w14:paraId="5844ACCD" w14:textId="77777777" w:rsidR="00BB37FB" w:rsidRDefault="00000000">
      <w:pPr>
        <w:pStyle w:val="Heading1"/>
      </w:pPr>
      <w:sdt>
        <w:sdtPr>
          <w:id w:val="617349259"/>
          <w:placeholder>
            <w:docPart w:val="E423007C5823024A849924509B18E03D"/>
          </w:placeholder>
          <w:temporary/>
          <w:showingPlcHdr/>
          <w15:appearance w15:val="hidden"/>
        </w:sdtPr>
        <w:sdtContent>
          <w:r>
            <w:t>Experience</w:t>
          </w:r>
        </w:sdtContent>
      </w:sdt>
    </w:p>
    <w:p w14:paraId="5DA60672" w14:textId="46ACFCE2" w:rsidR="00BB37FB" w:rsidRDefault="00BE5252">
      <w:pPr>
        <w:pStyle w:val="Heading2"/>
      </w:pPr>
      <w:r>
        <w:t>Lockheed Martin</w:t>
      </w:r>
    </w:p>
    <w:p w14:paraId="455220B3" w14:textId="5F6207BA" w:rsidR="00BB37FB" w:rsidRDefault="00BE5252">
      <w:pPr>
        <w:pStyle w:val="Heading3"/>
      </w:pPr>
      <w:r>
        <w:t>Member of Engineering Staff / February 2019 – Present</w:t>
      </w:r>
    </w:p>
    <w:p w14:paraId="7ABD5255" w14:textId="1B53C1EC" w:rsidR="00BB37FB" w:rsidRDefault="00BE5252">
      <w:r>
        <w:t xml:space="preserve">Have </w:t>
      </w:r>
      <w:r w:rsidR="00211C66">
        <w:t>completed C++ software development for radar systems</w:t>
      </w:r>
    </w:p>
    <w:p w14:paraId="3B3291E3" w14:textId="33B27411" w:rsidR="00BE5252" w:rsidRDefault="00BE5252">
      <w:r>
        <w:t>Performed build installation and testing at test sites</w:t>
      </w:r>
    </w:p>
    <w:p w14:paraId="5394DC35" w14:textId="23BD05D4" w:rsidR="00BE5252" w:rsidRDefault="00BE5252">
      <w:r>
        <w:t>Have supported on ship test events</w:t>
      </w:r>
    </w:p>
    <w:p w14:paraId="53ACEA9C" w14:textId="601B800C" w:rsidR="00BB37FB" w:rsidRDefault="00BB37FB"/>
    <w:sectPr w:rsidR="00BB37FB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AAA07" w14:textId="77777777" w:rsidR="002B0F78" w:rsidRDefault="002B0F78">
      <w:pPr>
        <w:spacing w:after="0" w:line="240" w:lineRule="auto"/>
      </w:pPr>
      <w:r>
        <w:separator/>
      </w:r>
    </w:p>
  </w:endnote>
  <w:endnote w:type="continuationSeparator" w:id="0">
    <w:p w14:paraId="4978C871" w14:textId="77777777" w:rsidR="002B0F78" w:rsidRDefault="002B0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8BF19B" w14:textId="77777777" w:rsidR="00BB37FB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CB233" w14:textId="77777777" w:rsidR="002B0F78" w:rsidRDefault="002B0F78">
      <w:pPr>
        <w:spacing w:after="0" w:line="240" w:lineRule="auto"/>
      </w:pPr>
      <w:r>
        <w:separator/>
      </w:r>
    </w:p>
  </w:footnote>
  <w:footnote w:type="continuationSeparator" w:id="0">
    <w:p w14:paraId="4AF835B6" w14:textId="77777777" w:rsidR="002B0F78" w:rsidRDefault="002B0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53C2E" w14:textId="77777777" w:rsidR="00BB37FB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0F451A9" wp14:editId="07ED794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4656A208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18B57" w14:textId="77777777" w:rsidR="00BB37FB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C51FA5F" wp14:editId="2FFEF21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5D379F4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3428E5"/>
    <w:multiLevelType w:val="hybridMultilevel"/>
    <w:tmpl w:val="A140C672"/>
    <w:lvl w:ilvl="0" w:tplc="78D021C4">
      <w:start w:val="926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630104">
    <w:abstractNumId w:val="9"/>
  </w:num>
  <w:num w:numId="2" w16cid:durableId="1798599913">
    <w:abstractNumId w:val="7"/>
  </w:num>
  <w:num w:numId="3" w16cid:durableId="524442667">
    <w:abstractNumId w:val="6"/>
  </w:num>
  <w:num w:numId="4" w16cid:durableId="1826971600">
    <w:abstractNumId w:val="5"/>
  </w:num>
  <w:num w:numId="5" w16cid:durableId="1006439968">
    <w:abstractNumId w:val="4"/>
  </w:num>
  <w:num w:numId="6" w16cid:durableId="570576248">
    <w:abstractNumId w:val="8"/>
  </w:num>
  <w:num w:numId="7" w16cid:durableId="104349803">
    <w:abstractNumId w:val="3"/>
  </w:num>
  <w:num w:numId="8" w16cid:durableId="1991398335">
    <w:abstractNumId w:val="2"/>
  </w:num>
  <w:num w:numId="9" w16cid:durableId="1371220637">
    <w:abstractNumId w:val="1"/>
  </w:num>
  <w:num w:numId="10" w16cid:durableId="550776619">
    <w:abstractNumId w:val="0"/>
  </w:num>
  <w:num w:numId="11" w16cid:durableId="20388918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52"/>
    <w:rsid w:val="00211C66"/>
    <w:rsid w:val="002B0F78"/>
    <w:rsid w:val="009C220F"/>
    <w:rsid w:val="00BB37FB"/>
    <w:rsid w:val="00BE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6B3353"/>
  <w15:chartTrackingRefBased/>
  <w15:docId w15:val="{38699BF2-7F15-184C-B544-E63FAE271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chelbader/Library/Containers/com.microsoft.Word/Data/Library/Application%20Support/Microsoft/Office/16.0/DTS/en-US%7b814D85B9-B2B0-3A43-BCC7-AE6B07BDB038%7d/%7bF731D74C-F6B2-E947-A535-194F3EEC7065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CE5B0897C9CD0429984EBD20BF7D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8A6E5-D963-5744-99CB-D19B293BE1F4}"/>
      </w:docPartPr>
      <w:docPartBody>
        <w:p w:rsidR="00000000" w:rsidRDefault="00000000">
          <w:pPr>
            <w:pStyle w:val="BCE5B0897C9CD0429984EBD20BF7DE0B"/>
          </w:pPr>
          <w:r>
            <w:t>Skills Summary</w:t>
          </w:r>
        </w:p>
      </w:docPartBody>
    </w:docPart>
    <w:docPart>
      <w:docPartPr>
        <w:name w:val="62657F865DCD1C44B89E8383C161AD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C453C3-05D9-434E-BE62-6CBDA504607F}"/>
      </w:docPartPr>
      <w:docPartBody>
        <w:p w:rsidR="00000000" w:rsidRDefault="00000000">
          <w:pPr>
            <w:pStyle w:val="62657F865DCD1C44B89E8383C161AD8A"/>
          </w:pPr>
          <w:r>
            <w:t>Education</w:t>
          </w:r>
        </w:p>
      </w:docPartBody>
    </w:docPart>
    <w:docPart>
      <w:docPartPr>
        <w:name w:val="E423007C5823024A849924509B18E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A7DA0-A28D-6548-9EC9-49C60BCECC6A}"/>
      </w:docPartPr>
      <w:docPartBody>
        <w:p w:rsidR="00000000" w:rsidRDefault="00000000">
          <w:pPr>
            <w:pStyle w:val="E423007C5823024A849924509B18E03D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377"/>
    <w:rsid w:val="00AD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4FD8ACC289214CBB8D4FF20C76C793">
    <w:name w:val="5C4FD8ACC289214CBB8D4FF20C76C793"/>
  </w:style>
  <w:style w:type="paragraph" w:customStyle="1" w:styleId="2AA8C8C47F857B49BF9445BBFDA39D0C">
    <w:name w:val="2AA8C8C47F857B49BF9445BBFDA39D0C"/>
  </w:style>
  <w:style w:type="paragraph" w:customStyle="1" w:styleId="BCE5B0897C9CD0429984EBD20BF7DE0B">
    <w:name w:val="BCE5B0897C9CD0429984EBD20BF7DE0B"/>
  </w:style>
  <w:style w:type="paragraph" w:customStyle="1" w:styleId="CD91F4D8799723409F084154C953AA45">
    <w:name w:val="CD91F4D8799723409F084154C953AA45"/>
  </w:style>
  <w:style w:type="paragraph" w:customStyle="1" w:styleId="62657F865DCD1C44B89E8383C161AD8A">
    <w:name w:val="62657F865DCD1C44B89E8383C161AD8A"/>
  </w:style>
  <w:style w:type="paragraph" w:customStyle="1" w:styleId="9B83EF645255DF42B17551EBF3453940">
    <w:name w:val="9B83EF645255DF42B17551EBF3453940"/>
  </w:style>
  <w:style w:type="paragraph" w:customStyle="1" w:styleId="7CFCCB0723454443AA872F532DFDC624">
    <w:name w:val="7CFCCB0723454443AA872F532DFDC624"/>
  </w:style>
  <w:style w:type="paragraph" w:customStyle="1" w:styleId="E423007C5823024A849924509B18E03D">
    <w:name w:val="E423007C5823024A849924509B18E03D"/>
  </w:style>
  <w:style w:type="paragraph" w:customStyle="1" w:styleId="8D53CAF1C6BCBA4A8887D42A83B5E864">
    <w:name w:val="8D53CAF1C6BCBA4A8887D42A83B5E864"/>
  </w:style>
  <w:style w:type="paragraph" w:customStyle="1" w:styleId="DC925A82494C564F8D74B34F83A06139">
    <w:name w:val="DC925A82494C564F8D74B34F83A06139"/>
  </w:style>
  <w:style w:type="paragraph" w:customStyle="1" w:styleId="91E8C1B4E3006E40A41D800A07AC79EE">
    <w:name w:val="91E8C1B4E3006E40A41D800A07AC79EE"/>
  </w:style>
  <w:style w:type="paragraph" w:customStyle="1" w:styleId="BBEEAFB3FA31AF46A6CEC22663AB6644">
    <w:name w:val="BBEEAFB3FA31AF46A6CEC22663AB6644"/>
  </w:style>
  <w:style w:type="paragraph" w:customStyle="1" w:styleId="71C55819CA156F4A9B638C55762DE73E">
    <w:name w:val="71C55819CA156F4A9B638C55762DE73E"/>
  </w:style>
  <w:style w:type="paragraph" w:customStyle="1" w:styleId="783F7A27C5940B418A4E95D137ED7A98">
    <w:name w:val="783F7A27C5940B418A4E95D137ED7A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9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BADER, RACHEL</cp:lastModifiedBy>
  <cp:revision>3</cp:revision>
  <dcterms:created xsi:type="dcterms:W3CDTF">2023-01-14T17:13:00Z</dcterms:created>
  <dcterms:modified xsi:type="dcterms:W3CDTF">2023-01-14T17:25:00Z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